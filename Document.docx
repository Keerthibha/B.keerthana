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D9E" w:rsidRDefault="002D42A7">
      <w:r>
        <w:t xml:space="preserve">CRM OPERATION </w:t>
      </w:r>
      <w:r w:rsidR="000F3D9E">
        <w:t>SCHOOL AND</w:t>
      </w:r>
    </w:p>
    <w:p w:rsidR="00697CAF" w:rsidRDefault="00697CAF">
      <w:r>
        <w:t xml:space="preserve">                   COLLEGE</w:t>
      </w:r>
    </w:p>
    <w:p w:rsidR="00697CAF" w:rsidRPr="002D42A7" w:rsidRDefault="00697CAF">
      <w:r>
        <w:t>INTRO</w:t>
      </w:r>
    </w:p>
    <w:p w:rsidR="00E94641" w:rsidRPr="002D42A7" w:rsidRDefault="00E94641"/>
    <w:sectPr w:rsidR="00E94641" w:rsidRPr="002D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2265613">
    <w:abstractNumId w:val="11"/>
  </w:num>
  <w:num w:numId="2" w16cid:durableId="541940391">
    <w:abstractNumId w:val="10"/>
  </w:num>
  <w:num w:numId="3" w16cid:durableId="879782934">
    <w:abstractNumId w:val="13"/>
  </w:num>
  <w:num w:numId="4" w16cid:durableId="527983714">
    <w:abstractNumId w:val="12"/>
  </w:num>
  <w:num w:numId="5" w16cid:durableId="179125493">
    <w:abstractNumId w:val="9"/>
  </w:num>
  <w:num w:numId="6" w16cid:durableId="1414859968">
    <w:abstractNumId w:val="7"/>
  </w:num>
  <w:num w:numId="7" w16cid:durableId="285818149">
    <w:abstractNumId w:val="6"/>
  </w:num>
  <w:num w:numId="8" w16cid:durableId="1989356320">
    <w:abstractNumId w:val="5"/>
  </w:num>
  <w:num w:numId="9" w16cid:durableId="1790857749">
    <w:abstractNumId w:val="4"/>
  </w:num>
  <w:num w:numId="10" w16cid:durableId="275451712">
    <w:abstractNumId w:val="8"/>
  </w:num>
  <w:num w:numId="11" w16cid:durableId="1061056141">
    <w:abstractNumId w:val="3"/>
  </w:num>
  <w:num w:numId="12" w16cid:durableId="500438758">
    <w:abstractNumId w:val="2"/>
  </w:num>
  <w:num w:numId="13" w16cid:durableId="256522355">
    <w:abstractNumId w:val="1"/>
  </w:num>
  <w:num w:numId="14" w16cid:durableId="162453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71"/>
    <w:rsid w:val="000005E5"/>
    <w:rsid w:val="000F3D9E"/>
    <w:rsid w:val="000F4771"/>
    <w:rsid w:val="002D42A7"/>
    <w:rsid w:val="00442B3C"/>
    <w:rsid w:val="00697CAF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452"/>
  <w15:chartTrackingRefBased/>
  <w15:docId w15:val="{FFACCE4D-70C5-9340-953E-3094DA88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4101FDD-DADC-D944-971B-40859F3AE1DD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{C4101FDD-DADC-D944-971B-40859F3AE1DD}tf02786994.dotx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2023-04-22T04:56:00Z</dcterms:created>
  <dcterms:modified xsi:type="dcterms:W3CDTF">2023-04-22T05:03:00Z</dcterms:modified>
</cp:coreProperties>
</file>